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AAF4FF6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EF3C976249B34B41ADFFEFE75C320221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B2D97">
                  <w:t>AP</w:t>
                </w:r>
              </w:sdtContent>
            </w:sdt>
          </w:p>
          <w:p w:rsidR="00A50939" w:rsidRPr="00333CD3" w:rsidRDefault="00B665D6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CE9C4556C4B0492EBBCE4B774347C76F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333CD3" w:rsidRDefault="006B2D97" w:rsidP="00F71D47">
            <w:pPr>
              <w:jc w:val="both"/>
            </w:pPr>
            <w:r>
              <w:t>To obtain employment in a forward-thinking and innovative company, and to explore th</w:t>
            </w:r>
            <w:r w:rsidR="00F71D47">
              <w:t>e limits of web development and UX with modern tools.</w:t>
            </w:r>
          </w:p>
          <w:p w:rsidR="002C2CDD" w:rsidRPr="00333CD3" w:rsidRDefault="00B665D6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8B90AD325BC444D9FAB458471BCF8C3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2C2CDD" w:rsidRPr="00333CD3">
                  <w:t>Skills</w:t>
                </w:r>
                <w:bookmarkEnd w:id="0"/>
              </w:sdtContent>
            </w:sdt>
          </w:p>
          <w:p w:rsidR="00741125" w:rsidRDefault="006B2D97" w:rsidP="00F71D47">
            <w:pPr>
              <w:jc w:val="both"/>
            </w:pPr>
            <w:r>
              <w:t xml:space="preserve">I excel at communicating with clients and users and finding pain points and areas of improvement. </w:t>
            </w:r>
          </w:p>
          <w:p w:rsidR="006B2D97" w:rsidRDefault="006B2D97" w:rsidP="00F71D47">
            <w:pPr>
              <w:jc w:val="both"/>
            </w:pPr>
          </w:p>
          <w:p w:rsidR="00F71D47" w:rsidRDefault="006B2D97" w:rsidP="00F71D47">
            <w:pPr>
              <w:jc w:val="both"/>
            </w:pPr>
            <w:r>
              <w:t xml:space="preserve">I pride myself on creating </w:t>
            </w:r>
            <w:r w:rsidR="00F71D47">
              <w:t>user friendly, intuitive front-ends to enhance the user experience.</w:t>
            </w:r>
          </w:p>
          <w:p w:rsidR="00F71D47" w:rsidRDefault="00F71D47" w:rsidP="00F71D47">
            <w:pPr>
              <w:jc w:val="both"/>
            </w:pPr>
          </w:p>
          <w:p w:rsidR="00F71D47" w:rsidRDefault="00F71D47" w:rsidP="00F71D47">
            <w:pPr>
              <w:jc w:val="both"/>
            </w:pPr>
            <w:r>
              <w:t xml:space="preserve">I have professional experience with HTML5, CSS3, </w:t>
            </w:r>
            <w:proofErr w:type="spellStart"/>
            <w:r>
              <w:t>Javascript</w:t>
            </w:r>
            <w:proofErr w:type="spellEnd"/>
            <w:r>
              <w:t xml:space="preserve"> &amp; jQuery, and MVC Architecture.</w:t>
            </w:r>
          </w:p>
          <w:p w:rsidR="00F71D47" w:rsidRDefault="00F71D47" w:rsidP="00F71D47">
            <w:pPr>
              <w:jc w:val="both"/>
            </w:pPr>
          </w:p>
          <w:p w:rsidR="00F71D47" w:rsidRDefault="00F71D47" w:rsidP="00F71D47">
            <w:pPr>
              <w:jc w:val="both"/>
            </w:pPr>
            <w:r>
              <w:t xml:space="preserve">I have personal projects built on node.js and various node web frameworks (ex: express, </w:t>
            </w:r>
            <w:proofErr w:type="spellStart"/>
            <w:r>
              <w:t>koa</w:t>
            </w:r>
            <w:proofErr w:type="spellEnd"/>
            <w:r>
              <w:t>, meteor).</w:t>
            </w:r>
          </w:p>
          <w:p w:rsidR="00F71D47" w:rsidRDefault="00F71D47" w:rsidP="00F71D47">
            <w:pPr>
              <w:jc w:val="both"/>
            </w:pPr>
          </w:p>
          <w:p w:rsidR="00F71D47" w:rsidRPr="00333CD3" w:rsidRDefault="00F71D47" w:rsidP="00F71D47">
            <w:pPr>
              <w:jc w:val="both"/>
            </w:pPr>
            <w:r>
              <w:t xml:space="preserve">I am exploring the possibilities of PHP and </w:t>
            </w:r>
            <w:proofErr w:type="spellStart"/>
            <w:r>
              <w:t>Wordpress</w:t>
            </w:r>
            <w:proofErr w:type="spellEnd"/>
            <w:r>
              <w:t xml:space="preserve"> as a holistic solution to client-oriented CMS.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B665D6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4C93AFE1D1F8450B9245B03AB8E8536C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B2D97">
                        <w:t>Angel joseph piscola</w:t>
                      </w:r>
                    </w:sdtContent>
                  </w:sdt>
                </w:p>
                <w:p w:rsidR="00C612DA" w:rsidRPr="00333CD3" w:rsidRDefault="00B665D6" w:rsidP="006B2D97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D328D28ACE474B9880D03CCF79502D4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B2D97">
                        <w:t>web developer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BD088D32A76042CF94AA0019F7EA585B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6B2D97">
                        <w:t>www.angelpiscola.com</w:t>
                      </w:r>
                    </w:sdtContent>
                  </w:sdt>
                </w:p>
              </w:tc>
            </w:tr>
          </w:tbl>
          <w:p w:rsidR="002C2CDD" w:rsidRPr="00333CD3" w:rsidRDefault="00B665D6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5D28A89B02C4A0484F173593ECD751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:rsidR="002C2CDD" w:rsidRPr="00333CD3" w:rsidRDefault="006B2D97" w:rsidP="007569C1">
            <w:pPr>
              <w:pStyle w:val="Heading4"/>
            </w:pPr>
            <w:r>
              <w:t>Engineer Iv</w:t>
            </w:r>
            <w:r w:rsidR="002C2CDD" w:rsidRPr="00333CD3">
              <w:t xml:space="preserve"> • </w:t>
            </w:r>
            <w:r>
              <w:t>American Express</w:t>
            </w:r>
            <w:r w:rsidR="002C2CDD" w:rsidRPr="00333CD3">
              <w:t xml:space="preserve"> • </w:t>
            </w:r>
            <w:r>
              <w:t>july 2015 - present</w:t>
            </w:r>
          </w:p>
          <w:p w:rsidR="002C2CDD" w:rsidRDefault="006B2D97" w:rsidP="00F71D47">
            <w:pPr>
              <w:jc w:val="both"/>
            </w:pPr>
            <w:r>
              <w:t>Contributed to projects as part of an Agile scrum team, delivering features to business partners which improved their experience and enhanced their job efficiency.</w:t>
            </w:r>
          </w:p>
          <w:p w:rsidR="006B2D97" w:rsidRPr="006B2D97" w:rsidRDefault="006B2D97" w:rsidP="006B2D97">
            <w:r>
              <w:rPr>
                <w:b/>
              </w:rPr>
              <w:t>Languages:</w:t>
            </w:r>
            <w:r>
              <w:t xml:space="preserve"> Java, HTML5, CSS3, </w:t>
            </w:r>
            <w:proofErr w:type="spellStart"/>
            <w:r>
              <w:t>Javascript</w:t>
            </w:r>
            <w:proofErr w:type="spellEnd"/>
          </w:p>
          <w:p w:rsidR="002C2CDD" w:rsidRPr="00333CD3" w:rsidRDefault="006B2D97" w:rsidP="007569C1">
            <w:pPr>
              <w:pStyle w:val="Heading4"/>
            </w:pPr>
            <w:r>
              <w:t>it intern</w:t>
            </w:r>
            <w:r w:rsidR="002C2CDD" w:rsidRPr="00333CD3">
              <w:t xml:space="preserve"> • </w:t>
            </w:r>
            <w:r>
              <w:t>american express</w:t>
            </w:r>
            <w:r w:rsidR="002C2CDD" w:rsidRPr="00333CD3">
              <w:t xml:space="preserve"> • </w:t>
            </w:r>
            <w:r>
              <w:t>January 2015 – june 2015</w:t>
            </w:r>
          </w:p>
          <w:p w:rsidR="006B2D97" w:rsidRDefault="006B2D97" w:rsidP="00F71D47">
            <w:pPr>
              <w:jc w:val="both"/>
            </w:pPr>
            <w:r>
              <w:t>As part of the Year Up professional development program, I contributed to company intranet sites and projects and received training in various languages and programs.</w:t>
            </w:r>
          </w:p>
          <w:p w:rsidR="006B2D97" w:rsidRPr="006B2D97" w:rsidRDefault="006B2D97" w:rsidP="006B2D97">
            <w:r>
              <w:rPr>
                <w:b/>
              </w:rPr>
              <w:t xml:space="preserve">Languages: </w:t>
            </w:r>
            <w:r>
              <w:t xml:space="preserve">HTML, CSS, </w:t>
            </w:r>
            <w:proofErr w:type="spellStart"/>
            <w:r>
              <w:t>Javascript</w:t>
            </w:r>
            <w:proofErr w:type="spellEnd"/>
            <w:r>
              <w:t xml:space="preserve">, C#, </w:t>
            </w:r>
            <w:proofErr w:type="spellStart"/>
            <w:r>
              <w:t>Pega</w:t>
            </w:r>
            <w:proofErr w:type="spellEnd"/>
            <w:r>
              <w:t xml:space="preserve"> PRPC</w:t>
            </w:r>
          </w:p>
          <w:p w:rsidR="002C2CDD" w:rsidRPr="00333CD3" w:rsidRDefault="00B665D6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14EF46AF0BC04F91A38B878861B6C2D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2C2CDD" w:rsidRPr="00333CD3" w:rsidRDefault="00F71D47" w:rsidP="007569C1">
            <w:pPr>
              <w:pStyle w:val="Heading4"/>
            </w:pPr>
            <w:r>
              <w:t>BS, Information Systems Technology</w:t>
            </w:r>
            <w:r w:rsidR="002C2CDD" w:rsidRPr="00333CD3">
              <w:t xml:space="preserve"> • </w:t>
            </w:r>
            <w:r>
              <w:t>2017</w:t>
            </w:r>
            <w:r w:rsidR="002C2CDD" w:rsidRPr="00333CD3">
              <w:t xml:space="preserve"> • </w:t>
            </w:r>
            <w:r>
              <w:t>MIAmi dade college</w:t>
            </w:r>
          </w:p>
          <w:p w:rsidR="002C2CDD" w:rsidRPr="00333CD3" w:rsidRDefault="00F71D47" w:rsidP="00F71D47">
            <w:pPr>
              <w:jc w:val="both"/>
            </w:pPr>
            <w:r>
              <w:t>Will graduate in May 2017 with a BS-IST degree specializing in web application development.</w:t>
            </w:r>
          </w:p>
          <w:p w:rsidR="002C2CDD" w:rsidRPr="00333CD3" w:rsidRDefault="006B2D97" w:rsidP="007569C1">
            <w:pPr>
              <w:pStyle w:val="Heading4"/>
            </w:pPr>
            <w:r>
              <w:t>AA, Computer Science</w:t>
            </w:r>
            <w:r w:rsidR="002C2CDD" w:rsidRPr="00333CD3">
              <w:t xml:space="preserve"> • </w:t>
            </w:r>
            <w:r>
              <w:t>2014</w:t>
            </w:r>
            <w:r w:rsidR="002C2CDD" w:rsidRPr="00333CD3">
              <w:t xml:space="preserve"> • </w:t>
            </w:r>
            <w:r>
              <w:t>miami dade college</w:t>
            </w:r>
          </w:p>
          <w:p w:rsidR="002C2CDD" w:rsidRPr="00333CD3" w:rsidRDefault="00F71D47" w:rsidP="007569C1">
            <w:r>
              <w:t>Graduated cum laude.</w:t>
            </w:r>
          </w:p>
          <w:p w:rsidR="002C2CDD" w:rsidRPr="00333CD3" w:rsidRDefault="00B665D6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7A2B36864A0D48899F5F35184499352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:rsidR="00F71D47" w:rsidRPr="00333CD3" w:rsidRDefault="00F71D47" w:rsidP="00F71D47">
            <w:pPr>
              <w:jc w:val="both"/>
            </w:pPr>
            <w:r>
              <w:t>While at Miami Dade College earning my AA degree, I was Founder and President of the tabletop gaming club for two years. I also was a part of the Helping Hands organization, volunteering and assisting in on-campus activities and fund-raisers for the school and various charities.</w:t>
            </w:r>
          </w:p>
        </w:tc>
      </w:tr>
    </w:tbl>
    <w:p w:rsidR="00EF7CC9" w:rsidRPr="00333CD3" w:rsidRDefault="00EF7CC9" w:rsidP="00F71D47">
      <w:pPr>
        <w:pStyle w:val="NoSpacing"/>
      </w:pPr>
    </w:p>
    <w:sectPr w:rsidR="00EF7CC9" w:rsidRPr="00333CD3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5D6" w:rsidRDefault="00B665D6" w:rsidP="00713050">
      <w:pPr>
        <w:spacing w:line="240" w:lineRule="auto"/>
      </w:pPr>
      <w:r>
        <w:separator/>
      </w:r>
    </w:p>
  </w:endnote>
  <w:endnote w:type="continuationSeparator" w:id="0">
    <w:p w:rsidR="00B665D6" w:rsidRDefault="00B665D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AB51D0C" wp14:editId="31281F77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F8FA404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384pyNAgAABc5AAAOAAAAAAAAAAAAAAAAAC4CAABkcnMv&#10;ZTJvRG9jLnhtbFBLAQItABQABgAIAAAAIQBoRxvQ2AAAAAMBAAAPAAAAAAAAAAAAAAAAAI4KAABk&#10;cnMvZG93bnJldi54bWxQSwUGAAAAAAQABADzAAAAkws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4BE45B" wp14:editId="598465E0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17740E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pB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C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ISfN+WkEgAAFWUAAA4AAAAAAAAAAAAAAAAALgIAAGRycy9lMm9Eb2Mu&#10;eG1sUEsBAi0AFAAGAAgAAAAhAGhHG9DYAAAAAwEAAA8AAAAAAAAAAAAAAAAA/hQAAGRycy9kb3du&#10;cmV2LnhtbFBLBQYAAAAABAAEAPMAAAAD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7453517" wp14:editId="451290B7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D89A34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R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C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KWKNNstEQAAsV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446A2C1" wp14:editId="54DEC3FE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385D42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uB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FQ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BEweV1uBEAAOZjAAAOAAAAAAAAAAAAAAAAAC4CAABkcnMvZTJvRG9jLnhtbFBLAQIt&#10;ABQABgAIAAAAIQBoRxvQ2AAAAAMBAAAPAAAAAAAAAAAAAAAAABIUAABkcnMvZG93bnJldi54bWxQ&#10;SwUGAAAAAAQABADzAAAAF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20AD5AE2F2F4421AA54AA9EC260039A3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6B2D97" w:rsidP="00811117">
              <w:pPr>
                <w:pStyle w:val="Footer"/>
              </w:pPr>
              <w:r>
                <w:t>angelpiscola@gmail.com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7A2B36864A0D48899F5F35184499352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7E21BB367AED436FA7F3D8FE57DC67AE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6B2D97" w:rsidP="00811117">
              <w:pPr>
                <w:pStyle w:val="Footer"/>
              </w:pPr>
              <w:r>
                <w:t>(786) 209-7207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6B2D97" w:rsidP="00811117">
              <w:pPr>
                <w:pStyle w:val="Footer"/>
              </w:pPr>
              <w:r>
                <w:t>www.linkedin.com/in/apiscola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D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750" w:type="pct"/>
      <w:jc w:val="center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</w:tblGrid>
    <w:tr w:rsidR="006B2D97" w:rsidTr="006B2D97">
      <w:trPr>
        <w:jc w:val="center"/>
      </w:trPr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B2D97" w:rsidRDefault="006B2D97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AA3F852" wp14:editId="4F7A21ED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510719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B2D97" w:rsidRDefault="006B2D97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B746D85" wp14:editId="5C9A5AC9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E387A6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MB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B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LFj1SA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B2D97" w:rsidRDefault="006B2D97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899B833" wp14:editId="2C3C3493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1EF1C4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titB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ALo62K0EQAA5mMAAA4AAAAAAAAAAAAAAAAALgIAAGRycy9lMm9Eb2MueG1sUEsBAi0AFAAG&#10;AAgAAAAhAGhHG9DYAAAAAwEAAA8AAAAAAAAAAAAAAAAADhQAAGRycy9kb3ducmV2LnhtbFBLBQYA&#10;AAAABAAEAPMAAAAT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B2D97" w:rsidTr="006B2D97">
      <w:trPr>
        <w:jc w:val="center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6B2D97" w:rsidRPr="00CA3DF1" w:rsidRDefault="00B665D6" w:rsidP="006B2D97">
          <w:pPr>
            <w:pStyle w:val="Footer"/>
          </w:pPr>
          <w:sdt>
            <w:sdtPr>
              <w:rPr>
                <w:sz w:val="18"/>
              </w:rPr>
              <w:alias w:val="Email:"/>
              <w:tag w:val="Email:"/>
              <w:id w:val="-1689822732"/>
              <w:placeholder>
                <w:docPart w:val="7E21BB367AED436FA7F3D8FE57DC67AE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B2D97" w:rsidRPr="006B2D97">
                <w:rPr>
                  <w:sz w:val="18"/>
                </w:rPr>
                <w:t>angelpiscola@gmail.com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EEFA788BE991468291AA5C200F2D944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B2D97" w:rsidRPr="00C2098A" w:rsidRDefault="006B2D97" w:rsidP="006B2D97">
              <w:pPr>
                <w:pStyle w:val="Footer"/>
              </w:pPr>
              <w:r>
                <w:t>(786) 209-7207</w:t>
              </w:r>
            </w:p>
          </w:sdtContent>
        </w:sdt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sz w:val="14"/>
            </w:r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B2D97" w:rsidRPr="00C2098A" w:rsidRDefault="006B2D97" w:rsidP="006B2D97">
              <w:pPr>
                <w:pStyle w:val="Footer"/>
              </w:pPr>
              <w:r w:rsidRPr="006B2D97">
                <w:rPr>
                  <w:sz w:val="14"/>
                </w:rPr>
                <w:t>www.linkedin.com/in/apiscola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5D6" w:rsidRDefault="00B665D6" w:rsidP="00713050">
      <w:pPr>
        <w:spacing w:line="240" w:lineRule="auto"/>
      </w:pPr>
      <w:r>
        <w:separator/>
      </w:r>
    </w:p>
  </w:footnote>
  <w:footnote w:type="continuationSeparator" w:id="0">
    <w:p w:rsidR="00B665D6" w:rsidRDefault="00B665D6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1A30A55" wp14:editId="06D014E8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0469A61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6B2D97">
                <w:t>AP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B665D6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B2D97">
                      <w:t>Angel joseph piscola</w:t>
                    </w:r>
                  </w:sdtContent>
                </w:sdt>
              </w:p>
              <w:p w:rsidR="001A5CA9" w:rsidRDefault="00B665D6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B2D97">
                      <w:t>web developer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6B2D97">
                      <w:t>www.angelpiscola.com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97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641630"/>
    <w:rsid w:val="00684488"/>
    <w:rsid w:val="006A3CE7"/>
    <w:rsid w:val="006B2D9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869A0"/>
    <w:rsid w:val="00AA6A40"/>
    <w:rsid w:val="00B5664D"/>
    <w:rsid w:val="00B665D6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71D4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C8945"/>
  <w15:chartTrackingRefBased/>
  <w15:docId w15:val="{F3DB2AFF-1874-4270-8FFF-0500E932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3C976249B34B41ADFFEFE75C320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8A47-F067-48A1-B6D2-DCE95291F7E8}"/>
      </w:docPartPr>
      <w:docPartBody>
        <w:p w:rsidR="00B54D2D" w:rsidRDefault="00420B1D">
          <w:pPr>
            <w:pStyle w:val="EF3C976249B34B41ADFFEFE75C320221"/>
          </w:pPr>
          <w:r w:rsidRPr="00333CD3">
            <w:t>YN</w:t>
          </w:r>
        </w:p>
      </w:docPartBody>
    </w:docPart>
    <w:docPart>
      <w:docPartPr>
        <w:name w:val="CE9C4556C4B0492EBBCE4B774347C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3A6E3-D44C-4EAF-A7B4-8868CBA58E3C}"/>
      </w:docPartPr>
      <w:docPartBody>
        <w:p w:rsidR="00B54D2D" w:rsidRDefault="00420B1D">
          <w:pPr>
            <w:pStyle w:val="CE9C4556C4B0492EBBCE4B774347C76F"/>
          </w:pPr>
          <w:r>
            <w:t>Objective</w:t>
          </w:r>
        </w:p>
      </w:docPartBody>
    </w:docPart>
    <w:docPart>
      <w:docPartPr>
        <w:name w:val="78B90AD325BC444D9FAB458471BC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0E3F0-AD29-46B8-84AA-D88B98E18AA5}"/>
      </w:docPartPr>
      <w:docPartBody>
        <w:p w:rsidR="00B54D2D" w:rsidRDefault="00420B1D">
          <w:pPr>
            <w:pStyle w:val="78B90AD325BC444D9FAB458471BCF8C3"/>
          </w:pPr>
          <w:r w:rsidRPr="00333CD3">
            <w:t>Skills</w:t>
          </w:r>
        </w:p>
      </w:docPartBody>
    </w:docPart>
    <w:docPart>
      <w:docPartPr>
        <w:name w:val="4C93AFE1D1F8450B9245B03AB8E85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5FB95-AE46-40A7-998A-EBC84E5CD2D7}"/>
      </w:docPartPr>
      <w:docPartBody>
        <w:p w:rsidR="00B54D2D" w:rsidRDefault="00420B1D">
          <w:pPr>
            <w:pStyle w:val="4C93AFE1D1F8450B9245B03AB8E8536C"/>
          </w:pPr>
          <w:r>
            <w:t>Your Name</w:t>
          </w:r>
        </w:p>
      </w:docPartBody>
    </w:docPart>
    <w:docPart>
      <w:docPartPr>
        <w:name w:val="D328D28ACE474B9880D03CCF79502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3D35A-6DD0-4533-9283-9292564FA662}"/>
      </w:docPartPr>
      <w:docPartBody>
        <w:p w:rsidR="00B54D2D" w:rsidRDefault="00420B1D">
          <w:pPr>
            <w:pStyle w:val="D328D28ACE474B9880D03CCF79502D47"/>
          </w:pPr>
          <w:r>
            <w:t>Profession or Industry</w:t>
          </w:r>
        </w:p>
      </w:docPartBody>
    </w:docPart>
    <w:docPart>
      <w:docPartPr>
        <w:name w:val="BD088D32A76042CF94AA0019F7EA5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69D07-F348-4F5A-9C64-3433C25B4ADA}"/>
      </w:docPartPr>
      <w:docPartBody>
        <w:p w:rsidR="00B54D2D" w:rsidRDefault="00420B1D">
          <w:pPr>
            <w:pStyle w:val="BD088D32A76042CF94AA0019F7EA585B"/>
          </w:pPr>
          <w:r w:rsidRPr="00333CD3">
            <w:t>Link to other online properties: Portfolio/Website/Blog</w:t>
          </w:r>
        </w:p>
      </w:docPartBody>
    </w:docPart>
    <w:docPart>
      <w:docPartPr>
        <w:name w:val="45D28A89B02C4A0484F173593ECD7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27409-A80E-4C8F-A770-C39C2A51A322}"/>
      </w:docPartPr>
      <w:docPartBody>
        <w:p w:rsidR="00B54D2D" w:rsidRDefault="00420B1D">
          <w:pPr>
            <w:pStyle w:val="45D28A89B02C4A0484F173593ECD751F"/>
          </w:pPr>
          <w:r w:rsidRPr="00333CD3">
            <w:t>Experience</w:t>
          </w:r>
        </w:p>
      </w:docPartBody>
    </w:docPart>
    <w:docPart>
      <w:docPartPr>
        <w:name w:val="14EF46AF0BC04F91A38B878861B6C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46554-AAEF-46E7-A05E-F867C2692508}"/>
      </w:docPartPr>
      <w:docPartBody>
        <w:p w:rsidR="00B54D2D" w:rsidRDefault="00420B1D">
          <w:pPr>
            <w:pStyle w:val="14EF46AF0BC04F91A38B878861B6C2D5"/>
          </w:pPr>
          <w:r w:rsidRPr="00333CD3">
            <w:t>Education</w:t>
          </w:r>
        </w:p>
      </w:docPartBody>
    </w:docPart>
    <w:docPart>
      <w:docPartPr>
        <w:name w:val="20AD5AE2F2F4421AA54AA9EC26003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FF4B9-4437-4B5F-800D-32A3466FA764}"/>
      </w:docPartPr>
      <w:docPartBody>
        <w:p w:rsidR="00B54D2D" w:rsidRDefault="00420B1D">
          <w:pPr>
            <w:pStyle w:val="20AD5AE2F2F4421AA54AA9EC260039A3"/>
          </w:pPr>
          <w:r w:rsidRPr="00333CD3">
            <w:t>School</w:t>
          </w:r>
        </w:p>
      </w:docPartBody>
    </w:docPart>
    <w:docPart>
      <w:docPartPr>
        <w:name w:val="7A2B36864A0D48899F5F351844993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40DDE-DF40-45FE-99C7-079C9F2133BB}"/>
      </w:docPartPr>
      <w:docPartBody>
        <w:p w:rsidR="00B54D2D" w:rsidRDefault="00420B1D">
          <w:pPr>
            <w:pStyle w:val="7A2B36864A0D48899F5F351844993524"/>
          </w:pPr>
          <w:r w:rsidRPr="00333CD3">
            <w:t>Volunteer Experience or Leadership</w:t>
          </w:r>
        </w:p>
      </w:docPartBody>
    </w:docPart>
    <w:docPart>
      <w:docPartPr>
        <w:name w:val="7E21BB367AED436FA7F3D8FE57DC6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04006-525C-46C7-B539-53960F28F728}"/>
      </w:docPartPr>
      <w:docPartBody>
        <w:p w:rsidR="00B54D2D" w:rsidRDefault="00BF1C53" w:rsidP="00BF1C53">
          <w:pPr>
            <w:pStyle w:val="7E21BB367AED436FA7F3D8FE57DC67AE"/>
          </w:pPr>
          <w:r w:rsidRPr="00333CD3">
            <w:t>Date Earned</w:t>
          </w:r>
        </w:p>
      </w:docPartBody>
    </w:docPart>
    <w:docPart>
      <w:docPartPr>
        <w:name w:val="EEFA788BE991468291AA5C200F2D9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8B70A-0C15-4781-BDCB-E6A45F89B527}"/>
      </w:docPartPr>
      <w:docPartBody>
        <w:p w:rsidR="00B54D2D" w:rsidRDefault="00BF1C53" w:rsidP="00BF1C53">
          <w:pPr>
            <w:pStyle w:val="EEFA788BE991468291AA5C200F2D944F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53"/>
    <w:rsid w:val="00420B1D"/>
    <w:rsid w:val="00B102FE"/>
    <w:rsid w:val="00B54D2D"/>
    <w:rsid w:val="00B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3C976249B34B41ADFFEFE75C320221">
    <w:name w:val="EF3C976249B34B41ADFFEFE75C320221"/>
  </w:style>
  <w:style w:type="paragraph" w:customStyle="1" w:styleId="CE9C4556C4B0492EBBCE4B774347C76F">
    <w:name w:val="CE9C4556C4B0492EBBCE4B774347C76F"/>
  </w:style>
  <w:style w:type="paragraph" w:customStyle="1" w:styleId="D54AB8F5A9A34393943F086F0DA35B21">
    <w:name w:val="D54AB8F5A9A34393943F086F0DA35B21"/>
  </w:style>
  <w:style w:type="paragraph" w:customStyle="1" w:styleId="78B90AD325BC444D9FAB458471BCF8C3">
    <w:name w:val="78B90AD325BC444D9FAB458471BCF8C3"/>
  </w:style>
  <w:style w:type="paragraph" w:customStyle="1" w:styleId="F7CF3EE38B284E30835A40F79E4B2231">
    <w:name w:val="F7CF3EE38B284E30835A40F79E4B2231"/>
  </w:style>
  <w:style w:type="paragraph" w:customStyle="1" w:styleId="4C93AFE1D1F8450B9245B03AB8E8536C">
    <w:name w:val="4C93AFE1D1F8450B9245B03AB8E8536C"/>
  </w:style>
  <w:style w:type="paragraph" w:customStyle="1" w:styleId="D328D28ACE474B9880D03CCF79502D47">
    <w:name w:val="D328D28ACE474B9880D03CCF79502D47"/>
  </w:style>
  <w:style w:type="paragraph" w:customStyle="1" w:styleId="BD088D32A76042CF94AA0019F7EA585B">
    <w:name w:val="BD088D32A76042CF94AA0019F7EA585B"/>
  </w:style>
  <w:style w:type="paragraph" w:customStyle="1" w:styleId="45D28A89B02C4A0484F173593ECD751F">
    <w:name w:val="45D28A89B02C4A0484F173593ECD751F"/>
  </w:style>
  <w:style w:type="paragraph" w:customStyle="1" w:styleId="4EFBD0BBBB004CCB833CFF3EEB6DBC55">
    <w:name w:val="4EFBD0BBBB004CCB833CFF3EEB6DBC55"/>
  </w:style>
  <w:style w:type="paragraph" w:customStyle="1" w:styleId="B22E6A4E06F2485CBB81C75CCD36E1CB">
    <w:name w:val="B22E6A4E06F2485CBB81C75CCD36E1CB"/>
  </w:style>
  <w:style w:type="paragraph" w:customStyle="1" w:styleId="CC4C7EE04F914E6D98C8711457F0CB8F">
    <w:name w:val="CC4C7EE04F914E6D98C8711457F0CB8F"/>
  </w:style>
  <w:style w:type="paragraph" w:customStyle="1" w:styleId="4F049A151D2947B29F9895CD53192867">
    <w:name w:val="4F049A151D2947B29F9895CD53192867"/>
  </w:style>
  <w:style w:type="paragraph" w:customStyle="1" w:styleId="489EAF5F752C4FC5B59DFD554B45DD8B">
    <w:name w:val="489EAF5F752C4FC5B59DFD554B45DD8B"/>
  </w:style>
  <w:style w:type="paragraph" w:customStyle="1" w:styleId="84B3BDBB9F2F4CCE9B3350F6FD0507D3">
    <w:name w:val="84B3BDBB9F2F4CCE9B3350F6FD0507D3"/>
  </w:style>
  <w:style w:type="paragraph" w:customStyle="1" w:styleId="32A692F7756D4B8C98EA734C4FE26BBD">
    <w:name w:val="32A692F7756D4B8C98EA734C4FE26BBD"/>
  </w:style>
  <w:style w:type="paragraph" w:customStyle="1" w:styleId="75B5E5CFAF8B4953A21317CFFDFE32DF">
    <w:name w:val="75B5E5CFAF8B4953A21317CFFDFE32DF"/>
  </w:style>
  <w:style w:type="paragraph" w:customStyle="1" w:styleId="14EF46AF0BC04F91A38B878861B6C2D5">
    <w:name w:val="14EF46AF0BC04F91A38B878861B6C2D5"/>
  </w:style>
  <w:style w:type="paragraph" w:customStyle="1" w:styleId="B83F8527BF6E4B73869B89786E5AB205">
    <w:name w:val="B83F8527BF6E4B73869B89786E5AB205"/>
  </w:style>
  <w:style w:type="paragraph" w:customStyle="1" w:styleId="74203704CA5F43E4BCC4080D7F57BE33">
    <w:name w:val="74203704CA5F43E4BCC4080D7F57BE33"/>
  </w:style>
  <w:style w:type="paragraph" w:customStyle="1" w:styleId="5B5C95142A854A4DB78A3C86C39C3BF3">
    <w:name w:val="5B5C95142A854A4DB78A3C86C39C3BF3"/>
  </w:style>
  <w:style w:type="paragraph" w:customStyle="1" w:styleId="303C4B76574B4CE385357089361968E8">
    <w:name w:val="303C4B76574B4CE385357089361968E8"/>
  </w:style>
  <w:style w:type="paragraph" w:customStyle="1" w:styleId="D19AF8B1E96644118885F69DCA366D8C">
    <w:name w:val="D19AF8B1E96644118885F69DCA366D8C"/>
  </w:style>
  <w:style w:type="paragraph" w:customStyle="1" w:styleId="3D6D3BFDC3454D7FA50FBAB31E53EF36">
    <w:name w:val="3D6D3BFDC3454D7FA50FBAB31E53EF36"/>
  </w:style>
  <w:style w:type="paragraph" w:customStyle="1" w:styleId="20AD5AE2F2F4421AA54AA9EC260039A3">
    <w:name w:val="20AD5AE2F2F4421AA54AA9EC260039A3"/>
  </w:style>
  <w:style w:type="paragraph" w:customStyle="1" w:styleId="6B484279AB52427393438339082DCEBB">
    <w:name w:val="6B484279AB52427393438339082DCEBB"/>
  </w:style>
  <w:style w:type="paragraph" w:customStyle="1" w:styleId="7A2B36864A0D48899F5F351844993524">
    <w:name w:val="7A2B36864A0D48899F5F351844993524"/>
  </w:style>
  <w:style w:type="paragraph" w:customStyle="1" w:styleId="8B27BECCEF22465E9C5E285858A342BF">
    <w:name w:val="8B27BECCEF22465E9C5E285858A342BF"/>
  </w:style>
  <w:style w:type="paragraph" w:customStyle="1" w:styleId="7E21BB367AED436FA7F3D8FE57DC67AE">
    <w:name w:val="7E21BB367AED436FA7F3D8FE57DC67AE"/>
    <w:rsid w:val="00BF1C53"/>
  </w:style>
  <w:style w:type="paragraph" w:customStyle="1" w:styleId="EEFA788BE991468291AA5C200F2D944F">
    <w:name w:val="EEFA788BE991468291AA5C200F2D944F"/>
    <w:rsid w:val="00BF1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(786) 209-7207</CompanyPhone>
  <CompanyFax>www.linkedin.com/in/apiscola</CompanyFax>
  <CompanyEmail>angelpiscola@gmail.com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C358E-4803-47A7-A8F7-1F1C6DB67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21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 developer</dc:subject>
  <dc:creator>Angel joseph piscola</dc:creator>
  <cp:keywords/>
  <dc:description>www.angelpiscola.com</dc:description>
  <cp:lastModifiedBy>Angel</cp:lastModifiedBy>
  <cp:revision>2</cp:revision>
  <dcterms:created xsi:type="dcterms:W3CDTF">2016-10-28T02:54:00Z</dcterms:created>
  <dcterms:modified xsi:type="dcterms:W3CDTF">2016-10-31T13:43:00Z</dcterms:modified>
</cp:coreProperties>
</file>